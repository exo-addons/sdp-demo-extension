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A67BAD" w:rsidRDefault="001C2BE5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2873375</wp:posOffset>
                    </wp:positionV>
                    <wp:extent cx="5522976" cy="4544568"/>
                    <wp:effectExtent l="0" t="0" r="1905" b="889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4544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7BAD" w:rsidRDefault="00A67BAD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1B2D47FD06EF4DCBA93098733E46E1C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A67BAD" w:rsidRDefault="00952BEE">
                                    <w:pPr>
                                      <w:pStyle w:val="Title"/>
                                    </w:pPr>
                                    <w:r>
                                      <w:t>ACME Product Positioning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placeholder>
                                    <w:docPart w:val="490652AE8A944DEFB153DDD057B0F10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7BAD" w:rsidRDefault="00952BEE">
                                    <w:pPr>
                                      <w:pStyle w:val="Subtitle"/>
                                    </w:pPr>
                                    <w:r>
                                      <w:t>January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226.25pt;width:434.9pt;height:357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" filled="f" stroked="f" strokeweight=".5pt">
                    <v:textbox inset="0,0,0,0">
                      <w:txbxContent>
                        <w:p w:rsidR="00A67BAD" w:rsidRDefault="00A67BAD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1B2D47FD06EF4DCBA93098733E46E1C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:rsidR="00A67BAD" w:rsidRDefault="00952BEE">
                              <w:pPr>
                                <w:pStyle w:val="Title"/>
                              </w:pPr>
                              <w:r>
                                <w:t>ACME Product Positioning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placeholder>
                              <w:docPart w:val="490652AE8A944DEFB153DDD057B0F101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67BAD" w:rsidRDefault="00952BEE">
                              <w:pPr>
                                <w:pStyle w:val="Subtitle"/>
                              </w:pPr>
                              <w:r>
                                <w:t>January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7BAD" w:rsidRDefault="001C2BE5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2BEE">
                                      <w:t>Sandy Anderson</w:t>
                                    </w:r>
                                  </w:sdtContent>
                                </w:sdt>
                              </w:p>
                              <w:p w:rsidR="00A67BAD" w:rsidRDefault="001C2BE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BEE">
                                      <w:t>Acme Corporation</w:t>
                                    </w:r>
                                  </w:sdtContent>
                                </w:sdt>
                              </w:p>
                              <w:p w:rsidR="00A67BAD" w:rsidRDefault="001C2BE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BEE">
                                      <w:t>Company Address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1.4pt;z-index:251661312;visibility:visible;mso-wrap-style:square;mso-width-percent:471;mso-height-percent:80;mso-top-percent:837;mso-wrap-distance-left:9pt;mso-wrap-distance-top:0;mso-wrap-distance-right:9pt;mso-wrap-distance-bottom:0;mso-position-horizontal:right;mso-position-horizontal-relative:margin;mso-position-vertical-relative:page;mso-width-percent:471;mso-height-percent:8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" filled="f" stroked="f" strokeweight=".5pt">
                    <v:textbox inset="0,0,0,0">
                      <w:txbxContent>
                        <w:p w:rsidR="00A67BAD" w:rsidRDefault="001C2BE5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2BEE">
                                <w:t>Sandy Anderson</w:t>
                              </w:r>
                            </w:sdtContent>
                          </w:sdt>
                        </w:p>
                        <w:p w:rsidR="00A67BAD" w:rsidRDefault="001C2BE5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BEE">
                                <w:t>Acme Corporation</w:t>
                              </w:r>
                            </w:sdtContent>
                          </w:sdt>
                        </w:p>
                        <w:p w:rsidR="00A67BAD" w:rsidRDefault="001C2BE5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BEE">
                                <w:t>Company Address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237871" id="Group 38" o:spid="_x0000_s1026" alt="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535611796"/>
        <w:placeholder>
          <w:docPart w:val="1B2D47FD06EF4DCBA93098733E46E1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67BAD" w:rsidRDefault="00952BEE">
          <w:pPr>
            <w:pStyle w:val="Heading1"/>
          </w:pPr>
          <w:r>
            <w:t>ACME Product Positioning</w:t>
          </w:r>
        </w:p>
      </w:sdtContent>
    </w:sdt>
    <w:p w:rsidR="00A67BAD" w:rsidRDefault="001C2BE5">
      <w:pPr>
        <w:pStyle w:val="Heading2"/>
      </w:pPr>
      <w:r>
        <w:t>Develop a plan</w:t>
      </w:r>
    </w:p>
    <w:p w:rsidR="00A67BAD" w:rsidRDefault="001C2BE5">
      <w:pPr>
        <w:pStyle w:val="Heading3"/>
      </w:pPr>
      <w:r>
        <w:t>Mission and goals</w:t>
      </w:r>
    </w:p>
    <w:sdt>
      <w:sdtPr>
        <w:id w:val="-1691298090"/>
        <w:placeholder>
          <w:docPart w:val="83154AFA5BC94BFCB5F2DD5EAEEAE83F"/>
        </w:placeholder>
        <w:temporary/>
        <w:showingPlcHdr/>
        <w15:appearance w15:val="hidden"/>
      </w:sdtPr>
      <w:sdtEndPr/>
      <w:sdtContent>
        <w:p w:rsidR="00A67BAD" w:rsidRDefault="001C2BE5">
          <w:r>
            <w:t>[Describe your company's mission and goals.]</w:t>
          </w:r>
        </w:p>
      </w:sdtContent>
    </w:sdt>
    <w:p w:rsidR="00A67BAD" w:rsidRDefault="001C2BE5">
      <w:pPr>
        <w:pStyle w:val="Heading3"/>
      </w:pPr>
      <w:r>
        <w:t>Questions for consumers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estions for consumers"/>
      </w:tblPr>
      <w:tblGrid>
        <w:gridCol w:w="437"/>
        <w:gridCol w:w="8923"/>
      </w:tblGrid>
      <w:tr w:rsidR="00A67BAD" w:rsidTr="00A6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67BAD" w:rsidRDefault="00A67BAD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67BAD" w:rsidRDefault="001C2BE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sdt>
          <w:sdtPr>
            <w:id w:val="-715580297"/>
            <w:placeholder>
              <w:docPart w:val="D244FAE4612D4E53B21B2FD72757E5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67BAD" w:rsidRDefault="001C2B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questions that you can use in your target audience profile.]</w:t>
                </w:r>
              </w:p>
            </w:tc>
          </w:sdtContent>
        </w:sdt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7BAD" w:rsidRDefault="001C2BE5">
      <w:pPr>
        <w:pStyle w:val="Heading3"/>
      </w:pPr>
      <w:r>
        <w:t>Audience and market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udience and market"/>
      </w:tblPr>
      <w:tblGrid>
        <w:gridCol w:w="437"/>
        <w:gridCol w:w="8923"/>
      </w:tblGrid>
      <w:tr w:rsidR="00A67BAD" w:rsidTr="00A6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67BAD" w:rsidRDefault="00A67BAD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67BAD" w:rsidRDefault="001C2BE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 and Market</w:t>
            </w: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  <w:numPr>
                <w:ilvl w:val="0"/>
                <w:numId w:val="10"/>
              </w:numPr>
            </w:pPr>
          </w:p>
        </w:tc>
        <w:sdt>
          <w:sdtPr>
            <w:id w:val="1101135432"/>
            <w:placeholder>
              <w:docPart w:val="6632C5CAE34D41C1AA9D79CFBCC182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67BAD" w:rsidRDefault="001C2B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[Identify who makes up your target audience and your market.]</w:t>
                </w:r>
              </w:p>
            </w:tc>
          </w:sdtContent>
        </w:sdt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7BAD" w:rsidRDefault="001C2BE5">
      <w:pPr>
        <w:pStyle w:val="Heading3"/>
      </w:pPr>
      <w:r>
        <w:t>QUESTIONS TO NARROW DOWN YOUR TARGET AUDIENCE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estions to narrow down your target audience"/>
      </w:tblPr>
      <w:tblGrid>
        <w:gridCol w:w="437"/>
        <w:gridCol w:w="8923"/>
      </w:tblGrid>
      <w:tr w:rsidR="00A67BAD" w:rsidTr="00A6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67BAD" w:rsidRDefault="00A67BAD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67BAD" w:rsidRDefault="001C2BE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  <w:numPr>
                <w:ilvl w:val="0"/>
                <w:numId w:val="11"/>
              </w:numPr>
            </w:pPr>
          </w:p>
        </w:tc>
        <w:sdt>
          <w:sdtPr>
            <w:id w:val="-1976519550"/>
            <w:placeholder>
              <w:docPart w:val="6B75275516C9430195E370446D3999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67BAD" w:rsidRDefault="001C2B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questions that you can use to help you narrow down who your target audience is.]</w:t>
                </w:r>
              </w:p>
            </w:tc>
          </w:sdtContent>
        </w:sdt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BAD" w:rsidTr="00A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67BAD" w:rsidRDefault="00A67BAD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67BAD" w:rsidRDefault="00A67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7BAD" w:rsidRDefault="00A67BAD">
      <w:bookmarkStart w:id="0" w:name="_GoBack"/>
      <w:bookmarkEnd w:id="0"/>
    </w:p>
    <w:sectPr w:rsidR="00A67BAD">
      <w:footerReference w:type="default" r:id="rId9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E5" w:rsidRDefault="001C2BE5">
      <w:r>
        <w:separator/>
      </w:r>
    </w:p>
  </w:endnote>
  <w:endnote w:type="continuationSeparator" w:id="0">
    <w:p w:rsidR="001C2BE5" w:rsidRDefault="001C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A67BAD">
      <w:tc>
        <w:tcPr>
          <w:tcW w:w="750" w:type="pct"/>
        </w:tcPr>
        <w:p w:rsidR="00A67BAD" w:rsidRDefault="001C2BE5">
          <w:pPr>
            <w:pStyle w:val="Footer"/>
          </w:pPr>
          <w:sdt>
            <w:sdtPr>
              <w:alias w:val="Date"/>
              <w:tag w:val=""/>
              <w:id w:val="-1713949326"/>
              <w:placeholder>
                <w:docPart w:val="6632C5CAE34D41C1AA9D79CFBCC18273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[Date]</w:t>
              </w:r>
            </w:sdtContent>
          </w:sdt>
        </w:p>
      </w:tc>
      <w:tc>
        <w:tcPr>
          <w:tcW w:w="3500" w:type="pct"/>
        </w:tcPr>
        <w:p w:rsidR="00A67BAD" w:rsidRDefault="001C2BE5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52BEE">
                <w:t>ACME Product Positioning</w:t>
              </w:r>
            </w:sdtContent>
          </w:sdt>
        </w:p>
      </w:tc>
      <w:tc>
        <w:tcPr>
          <w:tcW w:w="750" w:type="pct"/>
        </w:tcPr>
        <w:p w:rsidR="00A67BAD" w:rsidRDefault="001C2BE5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BE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67BAD" w:rsidRDefault="00A67B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E5" w:rsidRDefault="001C2BE5">
      <w:r>
        <w:separator/>
      </w:r>
    </w:p>
  </w:footnote>
  <w:footnote w:type="continuationSeparator" w:id="0">
    <w:p w:rsidR="001C2BE5" w:rsidRDefault="001C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CAA2828"/>
    <w:lvl w:ilvl="0">
      <w:start w:val="1"/>
      <w:numFmt w:val="decimal"/>
      <w:pStyle w:val="ListNumber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EE"/>
    <w:rsid w:val="001C2BE5"/>
    <w:rsid w:val="0020231A"/>
    <w:rsid w:val="00952BEE"/>
    <w:rsid w:val="00A6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B8CE5-C518-4CF0-B312-43617832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plete">
    <w:name w:val="% Complete"/>
    <w:basedOn w:val="Normal"/>
    <w:uiPriority w:val="1"/>
    <w:qFormat/>
    <w:pPr>
      <w:ind w:right="394"/>
      <w:jc w:val="right"/>
    </w:pPr>
  </w:style>
  <w:style w:type="paragraph" w:styleId="ListNumber">
    <w:name w:val="List Number"/>
    <w:basedOn w:val="Normal"/>
    <w:uiPriority w:val="1"/>
    <w:qFormat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Target%20audience%20profil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D47FD06EF4DCBA93098733E46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4408-E38B-435F-BA8C-0A1F5F84097F}"/>
      </w:docPartPr>
      <w:docPartBody>
        <w:p w:rsidR="00000000" w:rsidRDefault="00333B3F">
          <w:pPr>
            <w:pStyle w:val="1B2D47FD06EF4DCBA93098733E46E1CE"/>
          </w:pPr>
          <w:r>
            <w:t>[Title]</w:t>
          </w:r>
        </w:p>
      </w:docPartBody>
    </w:docPart>
    <w:docPart>
      <w:docPartPr>
        <w:name w:val="83154AFA5BC94BFCB5F2DD5EAEEAE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500C6-B33A-4F45-A997-60419AA28233}"/>
      </w:docPartPr>
      <w:docPartBody>
        <w:p w:rsidR="00000000" w:rsidRDefault="00333B3F">
          <w:pPr>
            <w:pStyle w:val="83154AFA5BC94BFCB5F2DD5EAEEAE83F"/>
          </w:pPr>
          <w:r>
            <w:t>[Describe your company's mission and goals.]</w:t>
          </w:r>
        </w:p>
      </w:docPartBody>
    </w:docPart>
    <w:docPart>
      <w:docPartPr>
        <w:name w:val="D244FAE4612D4E53B21B2FD72757E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60E75-4776-499F-A7AE-557DAFCDC3D3}"/>
      </w:docPartPr>
      <w:docPartBody>
        <w:p w:rsidR="00000000" w:rsidRDefault="00333B3F">
          <w:pPr>
            <w:pStyle w:val="D244FAE4612D4E53B21B2FD72757E594"/>
          </w:pPr>
          <w:r>
            <w:t>[List questions that you can use in your target audience profile.]</w:t>
          </w:r>
        </w:p>
      </w:docPartBody>
    </w:docPart>
    <w:docPart>
      <w:docPartPr>
        <w:name w:val="6632C5CAE34D41C1AA9D79CFBCC1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E1CE-034E-4BB0-B7F9-6FFDD1E5FF53}"/>
      </w:docPartPr>
      <w:docPartBody>
        <w:p w:rsidR="00000000" w:rsidRDefault="00333B3F">
          <w:pPr>
            <w:pStyle w:val="6632C5CAE34D41C1AA9D79CFBCC18273"/>
          </w:pPr>
          <w:r>
            <w:t>[Identify who makes up your target audience and your market.]</w:t>
          </w:r>
        </w:p>
      </w:docPartBody>
    </w:docPart>
    <w:docPart>
      <w:docPartPr>
        <w:name w:val="6B75275516C9430195E370446D39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3B655-2077-4CAA-81AD-7345D68C71D2}"/>
      </w:docPartPr>
      <w:docPartBody>
        <w:p w:rsidR="00000000" w:rsidRDefault="00333B3F">
          <w:pPr>
            <w:pStyle w:val="6B75275516C9430195E370446D399906"/>
          </w:pPr>
          <w:r>
            <w:t xml:space="preserve">[List questions that you can use to help you </w:t>
          </w:r>
          <w:r>
            <w:t>narrow down who your target audience is.]</w:t>
          </w:r>
        </w:p>
      </w:docPartBody>
    </w:docPart>
    <w:docPart>
      <w:docPartPr>
        <w:name w:val="490652AE8A944DEFB153DDD057B0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42EB-B5F4-43B0-8A67-AAC3031963F7}"/>
      </w:docPartPr>
      <w:docPartBody>
        <w:p w:rsidR="00000000" w:rsidRDefault="00333B3F">
          <w:pPr>
            <w:pStyle w:val="490652AE8A944DEFB153DDD057B0F101"/>
          </w:pPr>
          <w: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3F"/>
    <w:rsid w:val="003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2D47FD06EF4DCBA93098733E46E1CE">
    <w:name w:val="1B2D47FD06EF4DCBA93098733E46E1CE"/>
  </w:style>
  <w:style w:type="paragraph" w:customStyle="1" w:styleId="83154AFA5BC94BFCB5F2DD5EAEEAE83F">
    <w:name w:val="83154AFA5BC94BFCB5F2DD5EAEEAE83F"/>
  </w:style>
  <w:style w:type="paragraph" w:customStyle="1" w:styleId="D244FAE4612D4E53B21B2FD72757E594">
    <w:name w:val="D244FAE4612D4E53B21B2FD72757E594"/>
  </w:style>
  <w:style w:type="paragraph" w:customStyle="1" w:styleId="6632C5CAE34D41C1AA9D79CFBCC18273">
    <w:name w:val="6632C5CAE34D41C1AA9D79CFBCC18273"/>
  </w:style>
  <w:style w:type="paragraph" w:customStyle="1" w:styleId="6B75275516C9430195E370446D399906">
    <w:name w:val="6B75275516C9430195E370446D399906"/>
  </w:style>
  <w:style w:type="paragraph" w:customStyle="1" w:styleId="1F5351BFA897426682B8A1F204D2023E">
    <w:name w:val="1F5351BFA897426682B8A1F204D2023E"/>
  </w:style>
  <w:style w:type="paragraph" w:customStyle="1" w:styleId="4C3173B9FD784B3299F4A3BB3A3D4F29">
    <w:name w:val="4C3173B9FD784B3299F4A3BB3A3D4F29"/>
  </w:style>
  <w:style w:type="paragraph" w:customStyle="1" w:styleId="F0625043C9834EF39D3D836430305E0E">
    <w:name w:val="F0625043C9834EF39D3D836430305E0E"/>
  </w:style>
  <w:style w:type="paragraph" w:customStyle="1" w:styleId="8471B89F069B43CDB670503B16439826">
    <w:name w:val="8471B89F069B43CDB670503B16439826"/>
  </w:style>
  <w:style w:type="paragraph" w:customStyle="1" w:styleId="490652AE8A944DEFB153DDD057B0F101">
    <w:name w:val="490652AE8A944DEFB153DDD057B0F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rget audience profil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Company Address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ED63E7E-3F95-42E3-8CFC-9FE7BDD27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Target audience profiling plan</Template>
  <TotalTime>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Target Audience Profiling Plan</vt:lpstr>
    </vt:vector>
  </TitlesOfParts>
  <Company>Acme Corporation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Product Positioning</dc:title>
  <dc:subject>January 2016</dc:subject>
  <dc:creator>Sandy Anderson</dc:creator>
  <cp:keywords/>
  <cp:lastModifiedBy>Marwen M.</cp:lastModifiedBy>
  <cp:revision>1</cp:revision>
  <dcterms:created xsi:type="dcterms:W3CDTF">2016-05-31T14:19:00Z</dcterms:created>
  <dcterms:modified xsi:type="dcterms:W3CDTF">2016-05-31T14:23:00Z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TC039920939991</vt:lpwstr>
  </property>
</Properties>
</file>