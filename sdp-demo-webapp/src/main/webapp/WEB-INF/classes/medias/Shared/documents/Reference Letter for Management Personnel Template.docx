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Your Name"/>
        <w:id w:val="-1786799709"/>
        <w:placeholder>
          <w:docPart w:val="2400D01A089243B789F82C95F37AAD7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E3389" w:rsidRDefault="007B0717">
          <w:pPr>
            <w:pStyle w:val="Address"/>
          </w:pPr>
          <w:r>
            <w:t>[Your Name]</w:t>
          </w:r>
        </w:p>
      </w:sdtContent>
    </w:sdt>
    <w:sdt>
      <w:sdtPr>
        <w:alias w:val="Company Name"/>
        <w:tag w:val=""/>
        <w:id w:val="11267539"/>
        <w:placeholder>
          <w:docPart w:val="4DCE0C471E0547B8B10F7F7BBB0B95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6E3389" w:rsidRDefault="00DE1E28">
          <w:pPr>
            <w:pStyle w:val="Address"/>
          </w:pPr>
          <w:r>
            <w:t>[Company Name]</w:t>
          </w:r>
        </w:p>
      </w:sdtContent>
    </w:sdt>
    <w:p w:rsidR="006E3389" w:rsidRDefault="00DE1E28">
      <w:pPr>
        <w:pStyle w:val="Address"/>
      </w:pPr>
      <w:sdt>
        <w:sdtPr>
          <w:id w:val="1634143502"/>
          <w:placeholder>
            <w:docPart w:val="7D1DB3AD1F104AEEBB052CE29953D8EE"/>
          </w:placeholder>
          <w:temporary/>
          <w:showingPlcHdr/>
          <w15:appearance w15:val="hidden"/>
        </w:sdtPr>
        <w:sdtEndPr/>
        <w:sdtContent>
          <w:r>
            <w:t>[Street Address]</w:t>
          </w:r>
        </w:sdtContent>
      </w:sdt>
    </w:p>
    <w:sdt>
      <w:sdtPr>
        <w:id w:val="2091195522"/>
        <w:placeholder>
          <w:docPart w:val="D401AEE749D04BAEA244561EC660A263"/>
        </w:placeholder>
        <w:temporary/>
        <w:showingPlcHdr/>
        <w15:appearance w15:val="hidden"/>
      </w:sdtPr>
      <w:sdtEndPr/>
      <w:sdtContent>
        <w:p w:rsidR="006E3389" w:rsidRDefault="00DE1E28">
          <w:pPr>
            <w:pStyle w:val="Address"/>
          </w:pPr>
          <w:r>
            <w:t>[City, ST ZIP Code]</w:t>
          </w:r>
        </w:p>
      </w:sdtContent>
    </w:sdt>
    <w:sdt>
      <w:sdtPr>
        <w:alias w:val="Date"/>
        <w:tag w:val="Date"/>
        <w:id w:val="-1797359151"/>
        <w:placeholder>
          <w:docPart w:val="C83D3FA9C5814ED58C46C62DB0B286C1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6E3389" w:rsidRDefault="00DE1E28">
          <w:pPr>
            <w:pStyle w:val="Date"/>
          </w:pPr>
          <w:r>
            <w:t>[Date]</w:t>
          </w:r>
        </w:p>
      </w:sdtContent>
    </w:sdt>
    <w:sdt>
      <w:sdtPr>
        <w:alias w:val="Recipient Name"/>
        <w:tag w:val=""/>
        <w:id w:val="-30110151"/>
        <w:placeholder>
          <w:docPart w:val="02296708CADA413E8DEECE09D2E9373D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:rsidR="006E3389" w:rsidRDefault="00DE1E28">
          <w:pPr>
            <w:pStyle w:val="Address"/>
            <w:tabs>
              <w:tab w:val="left" w:pos="7167"/>
            </w:tabs>
          </w:pPr>
          <w:r>
            <w:t>[Recipient Name]</w:t>
          </w:r>
        </w:p>
      </w:sdtContent>
    </w:sdt>
    <w:p w:rsidR="006E3389" w:rsidRDefault="00DE1E28">
      <w:pPr>
        <w:pStyle w:val="Address"/>
      </w:pPr>
      <w:sdt>
        <w:sdtPr>
          <w:id w:val="-1978134494"/>
          <w:placeholder>
            <w:docPart w:val="053826BE750443909A4B7FA3C25D8F35"/>
          </w:placeholder>
          <w:temporary/>
          <w:showingPlcHdr/>
          <w15:appearance w15:val="hidden"/>
        </w:sdtPr>
        <w:sdtEndPr/>
        <w:sdtContent>
          <w:r>
            <w:t>[Title]</w:t>
          </w:r>
        </w:sdtContent>
      </w:sdt>
    </w:p>
    <w:sdt>
      <w:sdtPr>
        <w:id w:val="-531874231"/>
        <w:placeholder>
          <w:docPart w:val="18A04C4E08B34F83863B70693481482A"/>
        </w:placeholder>
        <w:temporary/>
        <w:showingPlcHdr/>
        <w15:appearance w15:val="hidden"/>
      </w:sdtPr>
      <w:sdtEndPr/>
      <w:sdtContent>
        <w:p w:rsidR="006E3389" w:rsidRDefault="00DE1E28">
          <w:pPr>
            <w:pStyle w:val="Address"/>
          </w:pPr>
          <w:r>
            <w:t>[Organization Name]</w:t>
          </w:r>
        </w:p>
      </w:sdtContent>
    </w:sdt>
    <w:sdt>
      <w:sdtPr>
        <w:id w:val="1410967897"/>
        <w:placeholder>
          <w:docPart w:val="7D1DB3AD1F104AEEBB052CE29953D8EE"/>
        </w:placeholder>
        <w:temporary/>
        <w:showingPlcHdr/>
        <w15:appearance w15:val="hidden"/>
      </w:sdtPr>
      <w:sdtEndPr/>
      <w:sdtContent>
        <w:p w:rsidR="006E3389" w:rsidRDefault="00DE1E28">
          <w:pPr>
            <w:pStyle w:val="Address"/>
          </w:pPr>
          <w:r>
            <w:t>[Street Address]</w:t>
          </w:r>
        </w:p>
      </w:sdtContent>
    </w:sdt>
    <w:sdt>
      <w:sdtPr>
        <w:id w:val="-445319069"/>
        <w:placeholder>
          <w:docPart w:val="D401AEE749D04BAEA244561EC660A263"/>
        </w:placeholder>
        <w:temporary/>
        <w:showingPlcHdr/>
        <w15:appearance w15:val="hidden"/>
      </w:sdtPr>
      <w:sdtEndPr/>
      <w:sdtContent>
        <w:p w:rsidR="006E3389" w:rsidRDefault="00DE1E28">
          <w:pPr>
            <w:pStyle w:val="Address"/>
          </w:pPr>
          <w:r>
            <w:t>[City, ST ZIP Code]</w:t>
          </w:r>
        </w:p>
      </w:sdtContent>
    </w:sdt>
    <w:p w:rsidR="006E3389" w:rsidRDefault="00DE1E28">
      <w:pPr>
        <w:pStyle w:val="Salutation"/>
      </w:pPr>
      <w:r>
        <w:t xml:space="preserve">Dear </w:t>
      </w:r>
      <w:sdt>
        <w:sdtPr>
          <w:alias w:val="Recipient Name"/>
          <w:tag w:val=""/>
          <w:id w:val="1318298463"/>
          <w:placeholder>
            <w:docPart w:val="02296708CADA413E8DEECE09D2E9373D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>
            <w:t>[Recipient Name]</w:t>
          </w:r>
        </w:sdtContent>
      </w:sdt>
      <w:r>
        <w:t>:</w:t>
      </w:r>
    </w:p>
    <w:sdt>
      <w:sdtPr>
        <w:id w:val="-1617979180"/>
        <w:placeholder>
          <w:docPart w:val="EE9F007C0C5745A396702CBA510708B0"/>
        </w:placeholder>
        <w:temporary/>
        <w:showingPlcHdr/>
        <w15:appearance w15:val="hidden"/>
      </w:sdtPr>
      <w:sdtEndPr/>
      <w:sdtContent>
        <w:p w:rsidR="006E3389" w:rsidRDefault="00DE1E28">
          <w:r>
            <w:t>Cynthia Randall worked at Trey Research for more than seven years. Cynthia began her employment as an entry-level technical editor. After three years, she was promoted to documentation manager. In that position, she reported to me and m</w:t>
          </w:r>
          <w:r>
            <w:t>anaged the work and performance of four employees.</w:t>
          </w:r>
        </w:p>
        <w:p w:rsidR="006E3389" w:rsidRDefault="00DE1E28">
          <w:r>
            <w:t xml:space="preserve">Cynthia is a bright and personable individual. She is highly self-motivated and well capable of achieving any goal she sets her mind to. Cynthia’s quick promotion to documentation manager is an example of </w:t>
          </w:r>
          <w:r>
            <w:t>that. She learned new technologies promptly and applied them in her daily work. Trey Research employees soon perceived Cynthia as a valuable resource and looked to her for innovative direction of our documentation set.</w:t>
          </w:r>
        </w:p>
        <w:p w:rsidR="006E3389" w:rsidRDefault="00DE1E28">
          <w:r>
            <w:t>Cynthia welcomes leadership opportuni</w:t>
          </w:r>
          <w:r>
            <w:t>ties and meets her deadlines on time.</w:t>
          </w:r>
        </w:p>
        <w:p w:rsidR="006E3389" w:rsidRDefault="00DE1E28">
          <w:r>
            <w:t>Trey Research needs more employees like Cynthia. She is an asset to any company that hires her.</w:t>
          </w:r>
        </w:p>
        <w:p w:rsidR="006E3389" w:rsidRDefault="00DE1E28">
          <w:r>
            <w:t>If you would like additional information about Cynthia, you can telephone me at (425) 555-0156.</w:t>
          </w:r>
        </w:p>
      </w:sdtContent>
    </w:sdt>
    <w:p w:rsidR="006E3389" w:rsidRDefault="00DE1E28">
      <w:pPr>
        <w:pStyle w:val="Closing"/>
      </w:pPr>
      <w:r>
        <w:t>Sincerely,</w:t>
      </w:r>
      <w:bookmarkStart w:id="0" w:name="_GoBack"/>
      <w:bookmarkEnd w:id="0"/>
    </w:p>
    <w:sdt>
      <w:sdtPr>
        <w:alias w:val="Your Name"/>
        <w:tag w:val="Your Name"/>
        <w:id w:val="-1599786754"/>
        <w:placeholder>
          <w:docPart w:val="2400D01A089243B789F82C95F37AAD7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E3389" w:rsidRDefault="007B0717">
          <w:pPr>
            <w:pStyle w:val="Signature"/>
          </w:pPr>
          <w:r>
            <w:t>[Your Name]</w:t>
          </w:r>
        </w:p>
      </w:sdtContent>
    </w:sdt>
    <w:p w:rsidR="006E3389" w:rsidRDefault="00DE1E28">
      <w:pPr>
        <w:pStyle w:val="Signature"/>
      </w:pPr>
      <w:sdt>
        <w:sdtPr>
          <w:id w:val="1531532903"/>
          <w:placeholder>
            <w:docPart w:val="053826BE750443909A4B7FA3C25D8F35"/>
          </w:placeholder>
          <w:temporary/>
          <w:showingPlcHdr/>
          <w15:appearance w15:val="hidden"/>
        </w:sdtPr>
        <w:sdtEndPr/>
        <w:sdtContent>
          <w:r>
            <w:t>[Title]</w:t>
          </w:r>
        </w:sdtContent>
      </w:sdt>
    </w:p>
    <w:sectPr w:rsidR="006E3389">
      <w:headerReference w:type="default" r:id="rId7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E28" w:rsidRDefault="00DE1E28">
      <w:pPr>
        <w:spacing w:after="0" w:line="240" w:lineRule="auto"/>
      </w:pPr>
      <w:r>
        <w:separator/>
      </w:r>
    </w:p>
  </w:endnote>
  <w:endnote w:type="continuationSeparator" w:id="0">
    <w:p w:rsidR="00DE1E28" w:rsidRDefault="00DE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E28" w:rsidRDefault="00DE1E28">
      <w:pPr>
        <w:spacing w:after="0" w:line="240" w:lineRule="auto"/>
      </w:pPr>
      <w:r>
        <w:separator/>
      </w:r>
    </w:p>
  </w:footnote>
  <w:footnote w:type="continuationSeparator" w:id="0">
    <w:p w:rsidR="00DE1E28" w:rsidRDefault="00DE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-382791427"/>
      <w:placeholder>
        <w:docPart w:val="EE9F007C0C5745A396702CBA510708B0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6E3389" w:rsidRDefault="00DE1E28">
        <w:pPr>
          <w:pStyle w:val="Header"/>
        </w:pPr>
        <w:r>
          <w:t>[Recipient Name]</w:t>
        </w:r>
      </w:p>
    </w:sdtContent>
  </w:sdt>
  <w:p w:rsidR="006E3389" w:rsidRDefault="00DE1E28">
    <w:pPr>
      <w:pStyle w:val="Header"/>
    </w:pPr>
    <w:sdt>
      <w:sdtPr>
        <w:alias w:val="Date"/>
        <w:tag w:val="Date"/>
        <w:id w:val="-1387800344"/>
        <w:placeholder>
          <w:docPart w:val="02296708CADA413E8DEECE09D2E9373D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t>[Date]</w:t>
        </w:r>
      </w:sdtContent>
    </w:sdt>
  </w:p>
  <w:p w:rsidR="006E3389" w:rsidRDefault="00DE1E2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89"/>
    <w:rsid w:val="006E3389"/>
    <w:rsid w:val="007B0717"/>
    <w:rsid w:val="00940989"/>
    <w:rsid w:val="00D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qFormat/>
    <w:pPr>
      <w:keepNext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Reference%20letter%20for%20managerial%20employe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00D01A089243B789F82C95F37AA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3C3DE-C3A8-48E2-8E3B-D6B9167CD0CE}"/>
      </w:docPartPr>
      <w:docPartBody>
        <w:p w:rsidR="00000000" w:rsidRDefault="0032183B">
          <w:pPr>
            <w:pStyle w:val="2400D01A089243B789F82C95F37AAD72"/>
          </w:pPr>
          <w:r>
            <w:t>[Your Name]</w:t>
          </w:r>
        </w:p>
      </w:docPartBody>
    </w:docPart>
    <w:docPart>
      <w:docPartPr>
        <w:name w:val="4DCE0C471E0547B8B10F7F7BBB0B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B1129-C155-441A-9A94-8B4D9C783EBB}"/>
      </w:docPartPr>
      <w:docPartBody>
        <w:p w:rsidR="00000000" w:rsidRDefault="0032183B">
          <w:pPr>
            <w:pStyle w:val="4DCE0C471E0547B8B10F7F7BBB0B95C5"/>
          </w:pPr>
          <w:r>
            <w:t>[Company Name]</w:t>
          </w:r>
        </w:p>
      </w:docPartBody>
    </w:docPart>
    <w:docPart>
      <w:docPartPr>
        <w:name w:val="7D1DB3AD1F104AEEBB052CE29953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35149-8997-4F87-AFEB-4F33272E04C1}"/>
      </w:docPartPr>
      <w:docPartBody>
        <w:p w:rsidR="00000000" w:rsidRDefault="0032183B">
          <w:pPr>
            <w:pStyle w:val="7D1DB3AD1F104AEEBB052CE29953D8EE"/>
          </w:pPr>
          <w:r>
            <w:t>[Street Address]</w:t>
          </w:r>
        </w:p>
      </w:docPartBody>
    </w:docPart>
    <w:docPart>
      <w:docPartPr>
        <w:name w:val="D401AEE749D04BAEA244561EC660A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B359-BA25-44CE-A268-206A7F9073D9}"/>
      </w:docPartPr>
      <w:docPartBody>
        <w:p w:rsidR="00000000" w:rsidRDefault="0032183B">
          <w:pPr>
            <w:pStyle w:val="D401AEE749D04BAEA244561EC660A263"/>
          </w:pPr>
          <w:r>
            <w:t>[City, S</w:t>
          </w:r>
          <w:r>
            <w:t>T ZIP Code]</w:t>
          </w:r>
        </w:p>
      </w:docPartBody>
    </w:docPart>
    <w:docPart>
      <w:docPartPr>
        <w:name w:val="C83D3FA9C5814ED58C46C62DB0B28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FBF0-684D-4B87-BA0C-12A16434DE17}"/>
      </w:docPartPr>
      <w:docPartBody>
        <w:p w:rsidR="00000000" w:rsidRDefault="0032183B">
          <w:pPr>
            <w:pStyle w:val="C83D3FA9C5814ED58C46C62DB0B286C1"/>
          </w:pPr>
          <w:r>
            <w:t>[Date]</w:t>
          </w:r>
        </w:p>
      </w:docPartBody>
    </w:docPart>
    <w:docPart>
      <w:docPartPr>
        <w:name w:val="02296708CADA413E8DEECE09D2E93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8B3F0-0D5E-4A7D-B7F0-A5E6C493E14C}"/>
      </w:docPartPr>
      <w:docPartBody>
        <w:p w:rsidR="00000000" w:rsidRDefault="0032183B">
          <w:pPr>
            <w:pStyle w:val="02296708CADA413E8DEECE09D2E9373D"/>
          </w:pPr>
          <w:r>
            <w:rPr>
              <w:rStyle w:val="PlaceholderText"/>
            </w:rPr>
            <w:t>[Recipient Name]</w:t>
          </w:r>
        </w:p>
      </w:docPartBody>
    </w:docPart>
    <w:docPart>
      <w:docPartPr>
        <w:name w:val="053826BE750443909A4B7FA3C25D8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CDEAC-0197-4E52-8569-5D6330EBE23C}"/>
      </w:docPartPr>
      <w:docPartBody>
        <w:p w:rsidR="00000000" w:rsidRDefault="0032183B">
          <w:pPr>
            <w:pStyle w:val="053826BE750443909A4B7FA3C25D8F35"/>
          </w:pPr>
          <w:r>
            <w:t>[Title]</w:t>
          </w:r>
        </w:p>
      </w:docPartBody>
    </w:docPart>
    <w:docPart>
      <w:docPartPr>
        <w:name w:val="18A04C4E08B34F83863B70693481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A435C-3180-482E-BAD8-A4F2545B44DF}"/>
      </w:docPartPr>
      <w:docPartBody>
        <w:p w:rsidR="00000000" w:rsidRDefault="0032183B">
          <w:pPr>
            <w:pStyle w:val="18A04C4E08B34F83863B70693481482A"/>
          </w:pPr>
          <w:r>
            <w:t>[Organization Name]</w:t>
          </w:r>
        </w:p>
      </w:docPartBody>
    </w:docPart>
    <w:docPart>
      <w:docPartPr>
        <w:name w:val="EE9F007C0C5745A396702CBA51070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D0D39-CB66-4F36-939E-5A7ED052DF41}"/>
      </w:docPartPr>
      <w:docPartBody>
        <w:p w:rsidR="00FE1F2D" w:rsidRDefault="0032183B">
          <w:r>
            <w:t xml:space="preserve">Cynthia Randall worked at Trey Research for more than seven years. Cynthia began her employment as an entry-level technical editor. After three years, she was promoted to documentation manager. In that position, she reported to me and managed the </w:t>
          </w:r>
          <w:r>
            <w:t>work and performance of four employees.</w:t>
          </w:r>
        </w:p>
        <w:p w:rsidR="00FE1F2D" w:rsidRDefault="0032183B">
          <w:r>
            <w:t>Cynthia is a bright and personable individual. She is highly self-motivated and well capable of achieving any goal she sets her mind to. Cynthia’s quick promotion to documentation manager is an example of that. She l</w:t>
          </w:r>
          <w:r>
            <w:t>earned new technologies promptly and applied them in her daily work. Trey Research employees soon perceived Cynthia as a valuable resource and looked to her for innovative direction of our documentation set.</w:t>
          </w:r>
        </w:p>
        <w:p w:rsidR="00FE1F2D" w:rsidRDefault="0032183B">
          <w:r>
            <w:t>Cynthia welcomes leadership opportunities and me</w:t>
          </w:r>
          <w:r>
            <w:t>ets her deadlines on time.</w:t>
          </w:r>
        </w:p>
        <w:p w:rsidR="00FE1F2D" w:rsidRDefault="0032183B">
          <w:r>
            <w:t>Trey Research needs more employees like Cynthia. She is an asset to any company that hires her.</w:t>
          </w:r>
        </w:p>
        <w:p w:rsidR="00000000" w:rsidRDefault="0032183B">
          <w:pPr>
            <w:pStyle w:val="EE9F007C0C5745A396702CBA510708B0"/>
          </w:pPr>
          <w:r>
            <w:t>If you would like additional information about Cynthia, you can telephone me at (425) 555-0156.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3B"/>
    <w:rsid w:val="0032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0D01A089243B789F82C95F37AAD72">
    <w:name w:val="2400D01A089243B789F82C95F37AAD72"/>
  </w:style>
  <w:style w:type="paragraph" w:customStyle="1" w:styleId="4DCE0C471E0547B8B10F7F7BBB0B95C5">
    <w:name w:val="4DCE0C471E0547B8B10F7F7BBB0B95C5"/>
  </w:style>
  <w:style w:type="paragraph" w:customStyle="1" w:styleId="7D1DB3AD1F104AEEBB052CE29953D8EE">
    <w:name w:val="7D1DB3AD1F104AEEBB052CE29953D8EE"/>
  </w:style>
  <w:style w:type="paragraph" w:customStyle="1" w:styleId="D401AEE749D04BAEA244561EC660A263">
    <w:name w:val="D401AEE749D04BAEA244561EC660A263"/>
  </w:style>
  <w:style w:type="paragraph" w:customStyle="1" w:styleId="C83D3FA9C5814ED58C46C62DB0B286C1">
    <w:name w:val="C83D3FA9C5814ED58C46C62DB0B286C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296708CADA413E8DEECE09D2E9373D">
    <w:name w:val="02296708CADA413E8DEECE09D2E9373D"/>
  </w:style>
  <w:style w:type="paragraph" w:customStyle="1" w:styleId="053826BE750443909A4B7FA3C25D8F35">
    <w:name w:val="053826BE750443909A4B7FA3C25D8F35"/>
  </w:style>
  <w:style w:type="paragraph" w:customStyle="1" w:styleId="18A04C4E08B34F83863B70693481482A">
    <w:name w:val="18A04C4E08B34F83863B70693481482A"/>
  </w:style>
  <w:style w:type="paragraph" w:customStyle="1" w:styleId="EE9F007C0C5745A396702CBA510708B0">
    <w:name w:val="EE9F007C0C5745A396702CBA51070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CEE7BA3-4871-4B08-A90A-BC9BD9662B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for managerial employee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2016-05-31T10:44:00Z</dcterms:created>
  <dcterms:modified xsi:type="dcterms:W3CDTF">2016-05-31T10:46:00Z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TC034649379991</vt:lpwstr>
  </property>
</Properties>
</file>